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9"/>
        <w:gridCol w:w="1433"/>
        <w:gridCol w:w="1389"/>
        <w:gridCol w:w="44"/>
        <w:gridCol w:w="1437"/>
        <w:gridCol w:w="1596"/>
        <w:gridCol w:w="2574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2F0F7D" w:rsidP="00DA13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孙秋</w:t>
            </w:r>
            <w:r>
              <w:rPr>
                <w:rFonts w:ascii="Times New Roman" w:eastAsiaTheme="majorEastAsia" w:hAnsi="Times New Roman" w:cs="Times New Roman"/>
              </w:rPr>
              <w:t>凤</w:t>
            </w:r>
            <w:r w:rsidR="00746076">
              <w:rPr>
                <w:rFonts w:ascii="Times New Roman" w:eastAsiaTheme="majorEastAsia" w:hAnsi="Times New Roman" w:cs="Times New Roman" w:hint="eastAsia"/>
              </w:rPr>
              <w:t>房屋</w:t>
            </w:r>
            <w:r w:rsidR="00746076">
              <w:rPr>
                <w:rFonts w:ascii="Times New Roman" w:eastAsiaTheme="majorEastAsia" w:hAnsi="Times New Roman" w:cs="Times New Roman"/>
              </w:rPr>
              <w:t>抵押典当</w:t>
            </w:r>
            <w:r w:rsidR="00DA1320">
              <w:rPr>
                <w:rFonts w:ascii="Times New Roman" w:eastAsiaTheme="majorEastAsia" w:hAnsi="Times New Roman" w:cs="Times New Roman" w:hint="eastAsia"/>
              </w:rPr>
              <w:t>执行</w:t>
            </w:r>
            <w:r w:rsidR="003D4553">
              <w:rPr>
                <w:rFonts w:ascii="Times New Roman" w:eastAsiaTheme="majorEastAsia" w:hAnsi="Times New Roman" w:cs="Times New Roman" w:hint="eastAsia"/>
              </w:rPr>
              <w:t>案件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DA1320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宝瑞通典当</w:t>
            </w:r>
            <w:r>
              <w:rPr>
                <w:rFonts w:ascii="Times New Roman" w:eastAsiaTheme="majorEastAsia" w:hAnsi="Times New Roman" w:cs="Times New Roman"/>
              </w:rPr>
              <w:t>行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DA1320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西坝河</w:t>
            </w:r>
            <w:r>
              <w:rPr>
                <w:rFonts w:ascii="Times New Roman" w:eastAsiaTheme="majorEastAsia" w:hAnsi="Times New Roman" w:cs="Times New Roman"/>
              </w:rPr>
              <w:t>北里</w:t>
            </w:r>
            <w:r>
              <w:rPr>
                <w:rFonts w:ascii="Times New Roman" w:eastAsiaTheme="majorEastAsia" w:hAnsi="Times New Roman" w:cs="Times New Roman" w:hint="eastAsia"/>
              </w:rPr>
              <w:t>50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19" w:type="pct"/>
            <w:vAlign w:val="center"/>
          </w:tcPr>
          <w:p w:rsidR="00B708D7" w:rsidRPr="00E27CA6" w:rsidRDefault="00DA1320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徐</w:t>
            </w:r>
            <w:r>
              <w:rPr>
                <w:rFonts w:ascii="Times New Roman" w:eastAsiaTheme="majorEastAsia" w:hAnsi="Times New Roman" w:cs="Times New Roman"/>
              </w:rPr>
              <w:t>峰</w:t>
            </w:r>
          </w:p>
        </w:tc>
        <w:tc>
          <w:tcPr>
            <w:tcW w:w="719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21" w:type="pct"/>
            <w:vAlign w:val="center"/>
          </w:tcPr>
          <w:p w:rsidR="00B708D7" w:rsidRPr="00E27CA6" w:rsidRDefault="00DA1320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13810345016</w:t>
            </w:r>
          </w:p>
        </w:tc>
        <w:tc>
          <w:tcPr>
            <w:tcW w:w="801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59" w:type="pct"/>
            <w:gridSpan w:val="4"/>
            <w:vAlign w:val="center"/>
          </w:tcPr>
          <w:p w:rsidR="004F188A" w:rsidRPr="00E27CA6" w:rsidRDefault="004F188A" w:rsidP="00396E5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1" w:type="pct"/>
            <w:vAlign w:val="center"/>
          </w:tcPr>
          <w:p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416" w:type="pct"/>
            <w:gridSpan w:val="2"/>
            <w:vAlign w:val="center"/>
          </w:tcPr>
          <w:p w:rsidR="00B708D7" w:rsidRPr="00E27CA6" w:rsidRDefault="00B708D7" w:rsidP="000C3950">
            <w:pPr>
              <w:jc w:val="left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43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93" w:type="pct"/>
            <w:gridSpan w:val="2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0C3950">
            <w:pPr>
              <w:jc w:val="left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2F0F7D" w:rsidP="00850565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孙秋</w:t>
            </w:r>
            <w:r>
              <w:rPr>
                <w:rFonts w:ascii="Times New Roman" w:eastAsiaTheme="majorEastAsia" w:hAnsi="Times New Roman" w:cs="Times New Roman"/>
              </w:rPr>
              <w:t>凤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B97275" w:rsidP="005875C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天津塘沽区</w:t>
            </w:r>
            <w:r>
              <w:rPr>
                <w:rFonts w:ascii="Times New Roman" w:eastAsiaTheme="majorEastAsia" w:hAnsi="Times New Roman" w:cs="Times New Roman"/>
              </w:rPr>
              <w:t>新桥里</w:t>
            </w:r>
            <w:r>
              <w:rPr>
                <w:rFonts w:ascii="Times New Roman" w:eastAsiaTheme="majorEastAsia" w:hAnsi="Times New Roman" w:cs="Times New Roman" w:hint="eastAsia"/>
              </w:rPr>
              <w:t>23</w:t>
            </w:r>
            <w:r>
              <w:rPr>
                <w:rFonts w:ascii="Times New Roman" w:eastAsiaTheme="majorEastAsia" w:hAnsi="Times New Roman" w:cs="Times New Roman"/>
              </w:rPr>
              <w:t>-4-303</w:t>
            </w:r>
            <w:r w:rsidR="00543622">
              <w:rPr>
                <w:rFonts w:ascii="Times New Roman" w:eastAsiaTheme="majorEastAsia" w:hAnsi="Times New Roman" w:cs="Times New Roman" w:hint="eastAsia"/>
              </w:rPr>
              <w:t>/</w:t>
            </w:r>
            <w:r>
              <w:rPr>
                <w:rFonts w:ascii="Times New Roman" w:eastAsiaTheme="majorEastAsia" w:hAnsi="Times New Roman" w:cs="Times New Roman"/>
              </w:rPr>
              <w:t>15-1-202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252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B5C7A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43622" w:rsidRPr="00E27CA6" w:rsidRDefault="004B5C7A" w:rsidP="00543622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850565" w:rsidP="00E27CA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实现债权</w:t>
            </w:r>
          </w:p>
        </w:tc>
      </w:tr>
      <w:tr w:rsidR="004F188A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B97275" w:rsidP="00936D6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7</w:t>
            </w:r>
            <w:r w:rsidR="0014517B">
              <w:rPr>
                <w:rFonts w:ascii="Times New Roman" w:eastAsiaTheme="majorEastAsia" w:hAnsi="Times New Roman" w:cs="Times New Roman" w:hint="eastAsia"/>
                <w:b/>
              </w:rPr>
              <w:t>0</w:t>
            </w:r>
            <w:r w:rsidR="00FD09CA">
              <w:rPr>
                <w:rFonts w:ascii="Times New Roman" w:eastAsiaTheme="majorEastAsia" w:hAnsi="Times New Roman" w:cs="Times New Roman"/>
                <w:b/>
              </w:rPr>
              <w:t>万元人民币</w:t>
            </w:r>
          </w:p>
        </w:tc>
      </w:tr>
      <w:tr w:rsidR="004F188A" w:rsidRPr="00E27CA6" w:rsidTr="007F2AD6">
        <w:trPr>
          <w:cantSplit/>
          <w:trHeight w:val="658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目前案情</w:t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</w:tcPr>
          <w:p w:rsidR="004F188A" w:rsidRPr="00543622" w:rsidRDefault="00543622" w:rsidP="00936D60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43622">
              <w:rPr>
                <w:rFonts w:ascii="Times New Roman" w:eastAsia="方正大标宋简体" w:hAnsi="Times New Roman" w:cs="Times New Roman" w:hint="eastAsia"/>
                <w:szCs w:val="21"/>
              </w:rPr>
              <w:t>客户逾期</w:t>
            </w:r>
            <w:r w:rsidRPr="00543622">
              <w:rPr>
                <w:rFonts w:ascii="Times New Roman" w:eastAsia="方正大标宋简体" w:hAnsi="Times New Roman" w:cs="Times New Roman" w:hint="eastAsia"/>
                <w:szCs w:val="21"/>
              </w:rPr>
              <w:t>2</w:t>
            </w:r>
            <w:r w:rsidRPr="00543622">
              <w:rPr>
                <w:rFonts w:ascii="Times New Roman" w:eastAsia="方正大标宋简体" w:hAnsi="Times New Roman" w:cs="Times New Roman" w:hint="eastAsia"/>
                <w:szCs w:val="21"/>
              </w:rPr>
              <w:t>年多，实际用款人为借款人的儿子，天津公证处不给出强制执行公证；</w:t>
            </w:r>
          </w:p>
        </w:tc>
      </w:tr>
      <w:tr w:rsidR="004F188A" w:rsidRPr="00E27CA6" w:rsidTr="008535BF">
        <w:trPr>
          <w:cantSplit/>
          <w:trHeight w:val="4266"/>
        </w:trPr>
        <w:tc>
          <w:tcPr>
            <w:tcW w:w="748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资料清单</w:t>
            </w:r>
          </w:p>
        </w:tc>
        <w:tc>
          <w:tcPr>
            <w:tcW w:w="4252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912E99" w:rsidRPr="00936D60" w:rsidRDefault="00936D60" w:rsidP="00936D60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 w:rsidRPr="00936D60">
              <w:rPr>
                <w:rFonts w:ascii="Times New Roman" w:eastAsiaTheme="majorEastAsia" w:hAnsi="Times New Roman" w:cs="Times New Roman" w:hint="eastAsia"/>
              </w:rPr>
              <w:t>绝当</w:t>
            </w:r>
            <w:r w:rsidR="002F0F7D">
              <w:rPr>
                <w:rFonts w:ascii="Times New Roman" w:eastAsiaTheme="majorEastAsia" w:hAnsi="Times New Roman" w:cs="Times New Roman" w:hint="eastAsia"/>
              </w:rPr>
              <w:t>申请</w:t>
            </w:r>
            <w:r w:rsidRPr="00936D60">
              <w:rPr>
                <w:rFonts w:ascii="Times New Roman" w:eastAsiaTheme="majorEastAsia" w:hAnsi="Times New Roman" w:cs="Times New Roman"/>
              </w:rPr>
              <w:t>表</w:t>
            </w:r>
          </w:p>
          <w:p w:rsidR="00936D60" w:rsidRDefault="00161208" w:rsidP="00936D60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申请降息承诺书</w:t>
            </w:r>
          </w:p>
          <w:p w:rsidR="00936D60" w:rsidRDefault="00161208" w:rsidP="00936D60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身份证</w:t>
            </w:r>
          </w:p>
          <w:p w:rsidR="0014517B" w:rsidRDefault="0014517B" w:rsidP="00936D60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房产证</w:t>
            </w:r>
          </w:p>
          <w:p w:rsidR="002F10C6" w:rsidRDefault="00161208" w:rsidP="00936D60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房产抵</w:t>
            </w:r>
            <w:r w:rsidR="002F10C6">
              <w:rPr>
                <w:rFonts w:ascii="Times New Roman" w:eastAsiaTheme="majorEastAsia" w:hAnsi="Times New Roman" w:cs="Times New Roman" w:hint="eastAsia"/>
              </w:rPr>
              <w:t>押</w:t>
            </w:r>
            <w:r w:rsidR="0014517B">
              <w:rPr>
                <w:rFonts w:ascii="Times New Roman" w:eastAsiaTheme="majorEastAsia" w:hAnsi="Times New Roman" w:cs="Times New Roman"/>
              </w:rPr>
              <w:t>合同</w:t>
            </w:r>
          </w:p>
          <w:p w:rsidR="002F10C6" w:rsidRDefault="0014517B" w:rsidP="00936D60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公证书</w:t>
            </w:r>
          </w:p>
          <w:p w:rsidR="0014517B" w:rsidRDefault="0014517B" w:rsidP="00936D60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当票续当凭证</w:t>
            </w:r>
          </w:p>
          <w:p w:rsidR="002F0F7D" w:rsidRPr="00936D60" w:rsidRDefault="002F0F7D" w:rsidP="00936D60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履行</w:t>
            </w:r>
            <w:r>
              <w:rPr>
                <w:rFonts w:ascii="Times New Roman" w:eastAsiaTheme="majorEastAsia" w:hAnsi="Times New Roman" w:cs="Times New Roman"/>
              </w:rPr>
              <w:t>债务通知书</w:t>
            </w:r>
          </w:p>
          <w:p w:rsidR="00163C80" w:rsidRPr="00163C80" w:rsidRDefault="00163C80" w:rsidP="006514A9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8"/>
        <w:gridCol w:w="4229"/>
        <w:gridCol w:w="4229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风控部意见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4B5C7A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</w:p>
          <w:p w:rsidR="00B65238" w:rsidRDefault="00B65238" w:rsidP="00B65238">
            <w:pPr>
              <w:rPr>
                <w:rFonts w:ascii="Times New Roman" w:eastAsiaTheme="majorEastAsia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Theme="majorEastAsia" w:hAnsi="Times New Roman" w:cs="Times New Roman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、被告有房产作为抵押，并办理了执行公证文书；</w:t>
            </w:r>
          </w:p>
          <w:p w:rsidR="00B65238" w:rsidRDefault="00B65238" w:rsidP="00B65238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、典当行持有上述房屋的他项权证。</w:t>
            </w:r>
          </w:p>
          <w:p w:rsidR="00B65238" w:rsidRDefault="00B65238" w:rsidP="00B65238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本案可以立项，进入执行程序。</w:t>
            </w:r>
          </w:p>
          <w:p w:rsidR="007F2AD6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7F2AD6" w:rsidRPr="00E27CA6" w:rsidRDefault="00B65238" w:rsidP="005136E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标的额</w:t>
            </w:r>
            <w:r>
              <w:rPr>
                <w:rFonts w:ascii="Times New Roman" w:eastAsiaTheme="majorEastAsia" w:hAnsi="Times New Roman" w:cs="Times New Roman"/>
              </w:rPr>
              <w:t>较小，建议七个案件整体打包处理，在此基础之上，</w:t>
            </w:r>
            <w:r>
              <w:rPr>
                <w:rFonts w:ascii="Times New Roman" w:eastAsiaTheme="majorEastAsia" w:hAnsi="Times New Roman" w:cs="Times New Roman" w:hint="eastAsia"/>
              </w:rPr>
              <w:t>可以立项</w:t>
            </w:r>
            <w:r>
              <w:rPr>
                <w:rFonts w:ascii="Times New Roman" w:eastAsiaTheme="majorEastAsia" w:hAnsi="Times New Roman" w:cs="Times New Roman"/>
              </w:rPr>
              <w:t>。</w:t>
            </w: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427" w:rsidRDefault="008E2427">
      <w:r>
        <w:separator/>
      </w:r>
    </w:p>
  </w:endnote>
  <w:endnote w:type="continuationSeparator" w:id="0">
    <w:p w:rsidR="008E2427" w:rsidRDefault="008E2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81468D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65238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65238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:rsidR="00310367" w:rsidRDefault="0081468D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427" w:rsidRDefault="008E2427">
      <w:r>
        <w:separator/>
      </w:r>
    </w:p>
  </w:footnote>
  <w:footnote w:type="continuationSeparator" w:id="0">
    <w:p w:rsidR="008E2427" w:rsidRDefault="008E24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09CA"/>
    <w:rsid w:val="000159FD"/>
    <w:rsid w:val="00051744"/>
    <w:rsid w:val="00062BB5"/>
    <w:rsid w:val="000638DC"/>
    <w:rsid w:val="00091076"/>
    <w:rsid w:val="000C3950"/>
    <w:rsid w:val="00142F5C"/>
    <w:rsid w:val="0014517B"/>
    <w:rsid w:val="00161208"/>
    <w:rsid w:val="001628D3"/>
    <w:rsid w:val="00163C80"/>
    <w:rsid w:val="001A0190"/>
    <w:rsid w:val="001A3CAA"/>
    <w:rsid w:val="001B0B0D"/>
    <w:rsid w:val="001B744D"/>
    <w:rsid w:val="001C4AEE"/>
    <w:rsid w:val="001C4B79"/>
    <w:rsid w:val="001C6FEF"/>
    <w:rsid w:val="001D22C7"/>
    <w:rsid w:val="0020105C"/>
    <w:rsid w:val="002358B7"/>
    <w:rsid w:val="00274D90"/>
    <w:rsid w:val="002A1BC7"/>
    <w:rsid w:val="002C1301"/>
    <w:rsid w:val="002F078D"/>
    <w:rsid w:val="002F0861"/>
    <w:rsid w:val="002F0F7D"/>
    <w:rsid w:val="002F10C6"/>
    <w:rsid w:val="00303591"/>
    <w:rsid w:val="00310A94"/>
    <w:rsid w:val="003654CE"/>
    <w:rsid w:val="00372FEA"/>
    <w:rsid w:val="00396E50"/>
    <w:rsid w:val="003A4E69"/>
    <w:rsid w:val="003C3708"/>
    <w:rsid w:val="003D4553"/>
    <w:rsid w:val="00431711"/>
    <w:rsid w:val="00434991"/>
    <w:rsid w:val="00466493"/>
    <w:rsid w:val="00490C9C"/>
    <w:rsid w:val="004A4074"/>
    <w:rsid w:val="004B2CB2"/>
    <w:rsid w:val="004B5C7A"/>
    <w:rsid w:val="004E2C1E"/>
    <w:rsid w:val="004E5B4B"/>
    <w:rsid w:val="004F188A"/>
    <w:rsid w:val="00502CA8"/>
    <w:rsid w:val="00512473"/>
    <w:rsid w:val="005136E2"/>
    <w:rsid w:val="00526991"/>
    <w:rsid w:val="00535981"/>
    <w:rsid w:val="00543622"/>
    <w:rsid w:val="005875CF"/>
    <w:rsid w:val="005D6798"/>
    <w:rsid w:val="005E0A17"/>
    <w:rsid w:val="005E74A9"/>
    <w:rsid w:val="006002DD"/>
    <w:rsid w:val="00623699"/>
    <w:rsid w:val="006311F2"/>
    <w:rsid w:val="006514A9"/>
    <w:rsid w:val="00654F08"/>
    <w:rsid w:val="00661EC8"/>
    <w:rsid w:val="00662D2A"/>
    <w:rsid w:val="0069608E"/>
    <w:rsid w:val="006A6E8B"/>
    <w:rsid w:val="00746076"/>
    <w:rsid w:val="00761D04"/>
    <w:rsid w:val="007635E8"/>
    <w:rsid w:val="00771ED9"/>
    <w:rsid w:val="007A14D3"/>
    <w:rsid w:val="007F2AD6"/>
    <w:rsid w:val="007F364B"/>
    <w:rsid w:val="007F4791"/>
    <w:rsid w:val="0081468D"/>
    <w:rsid w:val="008210A5"/>
    <w:rsid w:val="00826DBE"/>
    <w:rsid w:val="00837533"/>
    <w:rsid w:val="00845047"/>
    <w:rsid w:val="00850565"/>
    <w:rsid w:val="008535BF"/>
    <w:rsid w:val="008548F6"/>
    <w:rsid w:val="0087603B"/>
    <w:rsid w:val="008E2427"/>
    <w:rsid w:val="008E7D1B"/>
    <w:rsid w:val="008F00C6"/>
    <w:rsid w:val="00912E99"/>
    <w:rsid w:val="009147FC"/>
    <w:rsid w:val="00925C9D"/>
    <w:rsid w:val="00936D60"/>
    <w:rsid w:val="00937E79"/>
    <w:rsid w:val="009725A1"/>
    <w:rsid w:val="00983580"/>
    <w:rsid w:val="00985B45"/>
    <w:rsid w:val="00994A9C"/>
    <w:rsid w:val="009B100F"/>
    <w:rsid w:val="009B10D2"/>
    <w:rsid w:val="00A3440E"/>
    <w:rsid w:val="00A61BA1"/>
    <w:rsid w:val="00A62C1F"/>
    <w:rsid w:val="00A62F09"/>
    <w:rsid w:val="00A73B9C"/>
    <w:rsid w:val="00A9292E"/>
    <w:rsid w:val="00AB2FBB"/>
    <w:rsid w:val="00AD025F"/>
    <w:rsid w:val="00AD09B0"/>
    <w:rsid w:val="00AD5151"/>
    <w:rsid w:val="00AE3AB5"/>
    <w:rsid w:val="00B57B36"/>
    <w:rsid w:val="00B65238"/>
    <w:rsid w:val="00B708D7"/>
    <w:rsid w:val="00B87228"/>
    <w:rsid w:val="00B97275"/>
    <w:rsid w:val="00BC3F02"/>
    <w:rsid w:val="00BE583F"/>
    <w:rsid w:val="00C123A4"/>
    <w:rsid w:val="00C151CA"/>
    <w:rsid w:val="00C17EA1"/>
    <w:rsid w:val="00C200AE"/>
    <w:rsid w:val="00C476A5"/>
    <w:rsid w:val="00C53FAA"/>
    <w:rsid w:val="00C76344"/>
    <w:rsid w:val="00C80059"/>
    <w:rsid w:val="00C94932"/>
    <w:rsid w:val="00CC1241"/>
    <w:rsid w:val="00CD5D6C"/>
    <w:rsid w:val="00CE124A"/>
    <w:rsid w:val="00CE75F9"/>
    <w:rsid w:val="00D02037"/>
    <w:rsid w:val="00D144D6"/>
    <w:rsid w:val="00D1772D"/>
    <w:rsid w:val="00D2529D"/>
    <w:rsid w:val="00D44375"/>
    <w:rsid w:val="00D67226"/>
    <w:rsid w:val="00D84CBE"/>
    <w:rsid w:val="00D87FB7"/>
    <w:rsid w:val="00DA1320"/>
    <w:rsid w:val="00DD7CDE"/>
    <w:rsid w:val="00E21ADE"/>
    <w:rsid w:val="00E27CA6"/>
    <w:rsid w:val="00E27CE7"/>
    <w:rsid w:val="00E32031"/>
    <w:rsid w:val="00E3774B"/>
    <w:rsid w:val="00E45D90"/>
    <w:rsid w:val="00E665F2"/>
    <w:rsid w:val="00E96ABC"/>
    <w:rsid w:val="00ED335B"/>
    <w:rsid w:val="00EE1134"/>
    <w:rsid w:val="00EF2C07"/>
    <w:rsid w:val="00F327D3"/>
    <w:rsid w:val="00F634A1"/>
    <w:rsid w:val="00FD09CA"/>
    <w:rsid w:val="00FD6B8A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D65AAE-DC28-4702-893E-B1145B68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3C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C2DDE-AA27-433D-8267-4E8279C6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1</TotalTime>
  <Pages>2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bangying</dc:creator>
  <cp:lastModifiedBy>qiancheng</cp:lastModifiedBy>
  <cp:revision>4</cp:revision>
  <cp:lastPrinted>2015-10-15T00:50:00Z</cp:lastPrinted>
  <dcterms:created xsi:type="dcterms:W3CDTF">2016-01-20T11:34:00Z</dcterms:created>
  <dcterms:modified xsi:type="dcterms:W3CDTF">2016-01-22T08:06:00Z</dcterms:modified>
</cp:coreProperties>
</file>